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rPr>
          <w:rFonts w:hint="eastAsia"/>
        </w:rPr>
      </w:pPr>
      <w:r>
        <w:rPr>
          <w:rFonts w:hint="eastAsia"/>
        </w:rPr>
        <w:t>前端与移动开发基础班升级考试前端与移动开发升级考试-第48套卷</w:t>
      </w:r>
    </w:p>
    <w:p>
      <w:pPr>
        <w:rPr>
          <w:rFonts w:hint="eastAsia"/>
        </w:rPr>
      </w:pPr>
      <w:r>
        <w:rPr>
          <w:rFonts w:hint="eastAsia"/>
        </w:rPr>
        <w:t>单选题总分 20</w:t>
      </w:r>
    </w:p>
    <w:p>
      <w:pPr>
        <w:rPr>
          <w:rFonts w:hint="eastAsia"/>
        </w:rPr>
      </w:pPr>
      <w:r>
        <w:rPr>
          <w:rFonts w:hint="eastAsia"/>
        </w:rPr>
        <w:t>1.【单选题】静态页面的扩展名为：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.txt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.php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.jsp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D： .html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2.【单选题】</w:t>
      </w:r>
    </w:p>
    <w:p>
      <w:pPr>
        <w:rPr>
          <w:rFonts w:hint="eastAsia"/>
        </w:rPr>
      </w:pPr>
      <w:r>
        <w:rPr>
          <w:rFonts w:hint="eastAsia"/>
        </w:rPr>
        <w:t>语义标签有什么作用（）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A： 为了seo优化，对搜索引擎更加友好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能够加快DOM的渲染速度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一种新式的标签，但是完全被兼容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主要作用是方便阅读，没有实际意义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3.【单选题】</w:t>
      </w:r>
    </w:p>
    <w:p>
      <w:pPr>
        <w:rPr>
          <w:rFonts w:hint="eastAsia"/>
        </w:rPr>
      </w:pPr>
      <w:r>
        <w:rPr>
          <w:rFonts w:hint="eastAsia"/>
        </w:rPr>
        <w:t>伪元素E::first-line的作用是（）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A： 选中第一行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选中第一个单词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选中第一句话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D： 选中第一个字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4.【单选题】</w:t>
      </w:r>
    </w:p>
    <w:p>
      <w:pPr>
        <w:rPr>
          <w:rFonts w:hint="eastAsia"/>
        </w:rPr>
      </w:pPr>
      <w:r>
        <w:rPr>
          <w:rFonts w:hint="eastAsia"/>
        </w:rPr>
        <w:t>关于定位，以下说法正确的是()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绝对定位不脱离标准流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相对定位会脱离标准流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固定定位会脱离标准流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D： 静态定位会脱离标准流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5.【单选题】</w:t>
      </w:r>
    </w:p>
    <w:p>
      <w:pPr>
        <w:rPr>
          <w:rFonts w:hint="eastAsia"/>
        </w:rPr>
      </w:pPr>
      <w:r>
        <w:rPr>
          <w:rFonts w:hint="eastAsia"/>
        </w:rPr>
        <w:t xml:space="preserve">target属性什么作用?  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A： 在超链接中设置页面跳转方式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在超链接中设置鼠标悬停时的文字提示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在图片标签中设置页面跳转方式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在图片标签中设置图片路径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6.【单选题】下列对background-position描述正确的是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该属性只能改变图片的位置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B： 该属性只能改变背景图片的位置</w:t>
      </w:r>
      <w:r>
        <w:rPr>
          <w:rFonts w:hint="eastAsia"/>
          <w:color w:val="FF0000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该属性的默认值是repeat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该属性可以用来改变元素的位置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7.【单选题】</w:t>
      </w:r>
    </w:p>
    <w:p>
      <w:pPr>
        <w:rPr>
          <w:rFonts w:hint="eastAsia"/>
        </w:rPr>
      </w:pPr>
      <w:r>
        <w:rPr>
          <w:rFonts w:hint="eastAsia"/>
        </w:rPr>
        <w:t>下列对无序列表描述正确的是?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无序列表使用dl定义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B： 无序列表使用ul定义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无序列表中的列表项使用dd表示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无序列表使用ol定义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8.【单选题】下列颜色设置错误的是: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p { color: #f00; 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B： p { color: #red; }</w:t>
      </w:r>
      <w:r>
        <w:rPr>
          <w:rFonts w:hint="eastAsia"/>
          <w:color w:val="FF0000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p { color: red; 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p { color: #ff0000; 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9.【单选题】去除链接中的下划线的样式是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text-align:center;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position:absolute;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text-indent:0em;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D： text-decoration :none;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10.【单选题】</w:t>
      </w:r>
    </w:p>
    <w:p>
      <w:pPr>
        <w:rPr>
          <w:rFonts w:hint="eastAsia"/>
        </w:rPr>
      </w:pPr>
      <w:r>
        <w:rPr>
          <w:rFonts w:hint="eastAsia"/>
        </w:rPr>
        <w:t>关于z-index描述正确的是（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只有绝对定位的元素才能设置z-index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B： z-index的默认值是auto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z-index不能设置负值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所有的元素都可以设置z-index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11.【单选题】下列对行内元素描述正确的是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行内元素只有使用了display后设置宽度和高度才起作用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只有span，a，strong标签才属于行内元素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C： 行内元素不能直接设置上下的内外边距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行内元素可以设置margin和padding值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12.【单选题】对块元素理解不正确的是：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如果不设置宽度，块元素的宽度与父元素的宽度一样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&lt;h3&gt;是块元素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C： &lt;b&gt;是块元素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块元素单独占一行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13.【单选题】CSS3中设置边框阴影的属性是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text-shadaow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text-align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text-direction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D： box-shadow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14.【单选题】</w:t>
      </w:r>
    </w:p>
    <w:p>
      <w:pPr>
        <w:rPr>
          <w:rFonts w:hint="eastAsia"/>
        </w:rPr>
      </w:pPr>
      <w:r>
        <w:rPr>
          <w:rFonts w:hint="eastAsia"/>
        </w:rPr>
        <w:t xml:space="preserve">关于浮动布局，以下说法正确的是()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元素浮动之后，还是标准流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元素浮动之后会脱离标准流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元素浮动之后，可以将行内块转换为行内元素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2个元素浮动之后，任意宽度都可以在一行上显示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15.【单选题】如何实现图片和一行文字顶部对齐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图片设置vertical-align:middle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图片设置line-height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图片设置vertical-align:top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文字设置vertical-align:top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16.【单选题】下列选项中关于边框圆角语法格式错误的是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border-radius:10px;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border-radius:10px 20px;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border-radius:10px 20px 30px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border:10px;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17.【单选题】margin：0  auto的作用是（）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容器垂直居中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容器水平居中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以上都不正确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清除默认的margin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18.【单选题】CSS特性描述正确的是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父元素中的文字颜色对a标签没有任何影响，说明a标签不能继承父元素中的文字颜色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line-height 可以被继承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text-align 不能被继承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宽度和高度可以被子元素继承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19.【单选题】一个div里嵌套了2个div,如果想让这2个嵌套的div在一行上显示，以下方法正确的是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必须都设置float:left；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display:inline-block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设置浮动或者使用模式转换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其中一个设置float:left或float:right；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20.【单选题】</w:t>
      </w:r>
    </w:p>
    <w:p>
      <w:pPr>
        <w:rPr>
          <w:rFonts w:hint="eastAsia"/>
        </w:rPr>
      </w:pPr>
      <w:r>
        <w:rPr>
          <w:rFonts w:hint="eastAsia"/>
        </w:rPr>
        <w:t>如果先给p标签里的文字颜色设置黄色，后给p标签里的文字颜色设置蓝色，再把p标签里的文字设 置黑色，最后页面上文字颜色是？（）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绿色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蓝色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黑色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黄色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简答题总分 10</w:t>
      </w:r>
    </w:p>
    <w:p>
      <w:pPr>
        <w:rPr>
          <w:rFonts w:hint="eastAsia"/>
        </w:rPr>
      </w:pPr>
      <w:r>
        <w:rPr>
          <w:rFonts w:hint="eastAsia"/>
        </w:rPr>
        <w:t xml:space="preserve"> 编号:SJ002114本题分数:5分  *难度：</w:t>
      </w:r>
    </w:p>
    <w:p>
      <w:pPr>
        <w:rPr>
          <w:rFonts w:hint="eastAsia"/>
        </w:rPr>
      </w:pPr>
      <w:r>
        <w:rPr>
          <w:rFonts w:hint="eastAsia"/>
        </w:rPr>
        <w:t>21.【简答题】</w:t>
      </w:r>
    </w:p>
    <w:p>
      <w:pPr>
        <w:rPr>
          <w:rFonts w:hint="eastAsia"/>
        </w:rPr>
      </w:pPr>
      <w:r>
        <w:rPr>
          <w:rFonts w:hint="eastAsia"/>
        </w:rPr>
        <w:t xml:space="preserve">.请写出清至少三种除浮动的方式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编号:SJ002116本题分数:5分  *难度：</w:t>
      </w:r>
    </w:p>
    <w:p>
      <w:pPr>
        <w:rPr>
          <w:rFonts w:hint="eastAsia"/>
        </w:rPr>
      </w:pPr>
      <w:r>
        <w:rPr>
          <w:rFonts w:hint="eastAsia"/>
        </w:rPr>
        <w:t>22.【简答题】</w:t>
      </w:r>
    </w:p>
    <w:p>
      <w:pPr>
        <w:rPr>
          <w:rFonts w:hint="eastAsia"/>
        </w:rPr>
      </w:pPr>
      <w:r>
        <w:rPr>
          <w:rFonts w:hint="eastAsia"/>
        </w:rPr>
        <w:t>请写出写出overflow:hidden、display:none、visibility:hidden之间的区别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实操题总分 70</w:t>
      </w:r>
    </w:p>
    <w:p>
      <w:pPr>
        <w:rPr>
          <w:rFonts w:hint="eastAsia"/>
        </w:rPr>
      </w:pPr>
      <w:r>
        <w:rPr>
          <w:rFonts w:hint="eastAsia"/>
        </w:rPr>
        <w:t>23.【实操题】QQ音乐（70分）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</w:p>
    <w:p>
      <w:pPr>
        <w:widowControl/>
        <w:jc w:val="left"/>
      </w:pPr>
    </w:p>
    <w:p>
      <w:pPr>
        <w:widowControl/>
        <w:tabs>
          <w:tab w:val="left" w:pos="5189"/>
        </w:tabs>
        <w:jc w:val="left"/>
      </w:pPr>
      <w:r>
        <w:tab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b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84AAA"/>
    <w:rsid w:val="001116C7"/>
    <w:rsid w:val="00113784"/>
    <w:rsid w:val="00306C9D"/>
    <w:rsid w:val="003369A9"/>
    <w:rsid w:val="00422752"/>
    <w:rsid w:val="00855538"/>
    <w:rsid w:val="00882AFC"/>
    <w:rsid w:val="009E2BC4"/>
    <w:rsid w:val="009E3D11"/>
    <w:rsid w:val="00AB551A"/>
    <w:rsid w:val="00AE06BC"/>
    <w:rsid w:val="00BD2571"/>
    <w:rsid w:val="00C061BD"/>
    <w:rsid w:val="00D4066A"/>
    <w:rsid w:val="00D752CA"/>
    <w:rsid w:val="00E651FF"/>
    <w:rsid w:val="00EA6E88"/>
    <w:rsid w:val="00F17FFE"/>
    <w:rsid w:val="00FB0256"/>
    <w:rsid w:val="068B3A9D"/>
    <w:rsid w:val="083A2BF6"/>
    <w:rsid w:val="0CA54458"/>
    <w:rsid w:val="125E4185"/>
    <w:rsid w:val="147258E3"/>
    <w:rsid w:val="17BD20B3"/>
    <w:rsid w:val="1C3E416F"/>
    <w:rsid w:val="1E8253DE"/>
    <w:rsid w:val="4A816415"/>
    <w:rsid w:val="563C5A53"/>
    <w:rsid w:val="5A184AAA"/>
    <w:rsid w:val="5C5D291C"/>
    <w:rsid w:val="62E44812"/>
    <w:rsid w:val="6C7A1928"/>
    <w:rsid w:val="734746E1"/>
    <w:rsid w:val="791F0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Char"/>
    <w:link w:val="3"/>
    <w:uiPriority w:val="99"/>
    <w:rPr>
      <w:sz w:val="18"/>
      <w:szCs w:val="18"/>
    </w:rPr>
  </w:style>
  <w:style w:type="character" w:customStyle="1" w:styleId="8">
    <w:name w:val="批注框文本 Char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kingsoft\office6\templates\download\3fe3424118dbccfef29fa7b71cb1e3b174d8e2ef\&#40657;&#39532;word&#27169;&#26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黑马word模板.doc</Template>
  <Pages>1</Pages>
  <Words>0</Words>
  <Characters>0</Characters>
  <Lines>1</Lines>
  <Paragraphs>1</Paragraphs>
  <TotalTime>125</TotalTime>
  <ScaleCrop>false</ScaleCrop>
  <LinksUpToDate>false</LinksUpToDate>
  <CharactersWithSpaces>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2018-05-07T01:00:00Z</dcterms:created>
  <dc:creator>Yoko</dc:creator>
  <cp:lastModifiedBy>稻草人</cp:lastModifiedBy>
  <dcterms:modified xsi:type="dcterms:W3CDTF">2018-08-31T06:26:33Z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